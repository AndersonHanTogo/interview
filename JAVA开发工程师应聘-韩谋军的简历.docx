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FA" w:rsidRPr="007374CD" w:rsidRDefault="003C57D3" w:rsidP="007374CD">
      <w:pPr>
        <w:widowControl/>
        <w:jc w:val="left"/>
        <w:rPr>
          <w:noProof/>
        </w:rPr>
        <w:sectPr w:rsidR="003F74FA" w:rsidRPr="007374CD" w:rsidSect="00171039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5" behindDoc="1" locked="0" layoutInCell="1" allowOverlap="1" wp14:anchorId="732C3791" wp14:editId="025CA180">
                <wp:simplePos x="0" y="0"/>
                <wp:positionH relativeFrom="column">
                  <wp:posOffset>-411480</wp:posOffset>
                </wp:positionH>
                <wp:positionV relativeFrom="paragraph">
                  <wp:posOffset>-381000</wp:posOffset>
                </wp:positionV>
                <wp:extent cx="2377440" cy="8595360"/>
                <wp:effectExtent l="0" t="0" r="381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5953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41F7" id="矩形 3" o:spid="_x0000_s1026" style="position:absolute;left:0;text-align:left;margin-left:-32.4pt;margin-top:-30pt;width:187.2pt;height:676.8pt;z-index:-251638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" fillcolor="#f1f1f1" stroked="f" strokeweight="1pt"/>
            </w:pict>
          </mc:Fallback>
        </mc:AlternateContent>
      </w:r>
      <w:r w:rsidR="00F81EFF"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1F3084A" wp14:editId="4391FB0A">
                <wp:simplePos x="0" y="0"/>
                <wp:positionH relativeFrom="margin">
                  <wp:posOffset>-193266</wp:posOffset>
                </wp:positionH>
                <wp:positionV relativeFrom="paragraph">
                  <wp:posOffset>209550</wp:posOffset>
                </wp:positionV>
                <wp:extent cx="1784029" cy="341630"/>
                <wp:effectExtent l="0" t="0" r="6985" b="127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029" cy="341630"/>
                          <a:chOff x="0" y="0"/>
                          <a:chExt cx="1784029" cy="34163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47" t="24342" r="5636" b="40886"/>
                          <a:stretch/>
                        </pic:blipFill>
                        <pic:spPr bwMode="auto">
                          <a:xfrm>
                            <a:off x="477834" y="135172"/>
                            <a:ext cx="1306195" cy="118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87F239" id="组合 6" o:spid="_x0000_s1026" style="position:absolute;left:0;text-align:left;margin-left:-15.2pt;margin-top:16.5pt;width:140.45pt;height:26.9pt;z-index:251714560;mso-position-horizontal-relative:margin;mso-width-relative:margin" coordsize="17840,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7" type="#_x0000_t75" style="position:absolute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">
                  <v:imagedata r:id="rId11" o:title=""/>
                </v:shape>
                <v:shape id="图片 12" o:spid="_x0000_s1028" type="#_x0000_t75" style="position:absolute;left:4778;top:1351;width:13062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">
                  <v:imagedata r:id="rId12" o:title="" croptop="15953f" cropbottom="26795f" cropleft="42105f" cropright="3694f"/>
                </v:shape>
                <w10:wrap anchorx="margin"/>
              </v:group>
            </w:pict>
          </mc:Fallback>
        </mc:AlternateContent>
      </w:r>
    </w:p>
    <w:p w:rsidR="00663B0D" w:rsidRDefault="00B118CC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DA029" wp14:editId="23263870">
                <wp:simplePos x="0" y="0"/>
                <wp:positionH relativeFrom="margin">
                  <wp:posOffset>-373380</wp:posOffset>
                </wp:positionH>
                <wp:positionV relativeFrom="paragraph">
                  <wp:posOffset>419100</wp:posOffset>
                </wp:positionV>
                <wp:extent cx="2295525" cy="4594860"/>
                <wp:effectExtent l="0" t="0" r="952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594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5DF" w:rsidRPr="00154F04" w:rsidRDefault="005415DF" w:rsidP="0027732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54F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  <w:p w:rsidR="005415DF" w:rsidRPr="00663B0D" w:rsidRDefault="005415DF" w:rsidP="0027732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3B0D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  <w:p w:rsidR="005415DF" w:rsidRPr="00710B57" w:rsidRDefault="005415DF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10B57">
                              <w:rPr>
                                <w:rFonts w:ascii="微软雅黑" w:eastAsia="微软雅黑" w:hAnsi="微软雅黑" w:hint="eastAsia"/>
                                <w:color w:val="FF0000"/>
                                <w:sz w:val="28"/>
                                <w:szCs w:val="28"/>
                              </w:rPr>
                              <w:t>姓名（Name）：</w:t>
                            </w:r>
                            <w:proofErr w:type="gramStart"/>
                            <w:r w:rsidRPr="00710B57">
                              <w:rPr>
                                <w:rFonts w:ascii="微软雅黑" w:eastAsia="微软雅黑" w:hAnsi="微软雅黑" w:hint="eastAsia"/>
                                <w:color w:val="FF0000"/>
                                <w:sz w:val="28"/>
                                <w:szCs w:val="28"/>
                              </w:rPr>
                              <w:t>韩谋军</w:t>
                            </w:r>
                            <w:proofErr w:type="gramEnd"/>
                          </w:p>
                          <w:p w:rsidR="005415DF" w:rsidRPr="00710B57" w:rsidRDefault="005415DF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Cs w:val="21"/>
                              </w:rPr>
                            </w:pPr>
                            <w:r w:rsidRPr="00710B57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</w:rPr>
                              <w:t>年龄（Age）：2</w:t>
                            </w:r>
                            <w:r w:rsidR="00AF340D">
                              <w:rPr>
                                <w:rFonts w:ascii="微软雅黑" w:eastAsia="微软雅黑" w:hAnsi="微软雅黑"/>
                                <w:color w:val="333333"/>
                                <w:szCs w:val="21"/>
                              </w:rPr>
                              <w:t>6</w:t>
                            </w:r>
                          </w:p>
                          <w:p w:rsidR="005415DF" w:rsidRPr="00682C37" w:rsidRDefault="005415DF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手机（Cellphone）：</w:t>
                            </w:r>
                            <w:r w:rsidR="00033B92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18667018026</w:t>
                            </w:r>
                          </w:p>
                          <w:p w:rsidR="005415DF" w:rsidRDefault="005415DF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邮箱（E-mail）：</w:t>
                            </w:r>
                            <w:hyperlink r:id="rId13" w:history="1">
                              <w:r w:rsidR="003C57D3" w:rsidRPr="00DB4C6B">
                                <w:rPr>
                                  <w:rStyle w:val="a9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han</w:t>
                              </w:r>
                              <w:r w:rsidR="003C57D3" w:rsidRPr="00DB4C6B">
                                <w:rPr>
                                  <w:rStyle w:val="a9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minghqu@outlook.com</w:t>
                              </w:r>
                            </w:hyperlink>
                          </w:p>
                          <w:p w:rsidR="003C57D3" w:rsidRDefault="003C57D3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:rsidR="003C57D3" w:rsidRDefault="003C57D3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:rsidR="003C57D3" w:rsidRPr="003C57D3" w:rsidRDefault="003C57D3" w:rsidP="00277325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:rsidR="005415DF" w:rsidRDefault="005415DF" w:rsidP="00277325">
                            <w:r w:rsidRPr="00F31E51">
                              <w:rPr>
                                <w:rFonts w:ascii="微软雅黑" w:eastAsia="微软雅黑" w:hAnsi="微软雅黑" w:hint="eastAsia"/>
                                <w:b/>
                                <w:color w:val="333333"/>
                                <w:sz w:val="18"/>
                                <w:szCs w:val="18"/>
                              </w:rPr>
                              <w:t>个人</w:t>
                            </w:r>
                            <w:r w:rsidRPr="00F31E51">
                              <w:rPr>
                                <w:rFonts w:ascii="微软雅黑" w:eastAsia="微软雅黑" w:hAnsi="微软雅黑"/>
                                <w:b/>
                                <w:color w:val="333333"/>
                                <w:sz w:val="18"/>
                                <w:szCs w:val="18"/>
                              </w:rPr>
                              <w:t>简介</w:t>
                            </w: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415DF" w:rsidRDefault="005E5BC5" w:rsidP="00277325">
                            <w:r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 w:val="18"/>
                                <w:szCs w:val="18"/>
                              </w:rPr>
                              <w:t>4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年Java开发经验，参与过证券，银行以及erp项目开发，熟悉</w:t>
                            </w:r>
                            <w:r w:rsidR="009879A1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spring</w:t>
                            </w:r>
                            <w:r w:rsidR="009879A1"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 boot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，</w:t>
                            </w:r>
                            <w:r w:rsidR="009879A1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dubbo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，</w:t>
                            </w:r>
                            <w:r w:rsidR="00AD15A7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shiro，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mybatis，redis，mysql等</w:t>
                            </w:r>
                            <w:r w:rsidR="00BF5900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J</w:t>
                            </w:r>
                            <w:r w:rsidR="00BF5900"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 w:val="18"/>
                                <w:szCs w:val="18"/>
                              </w:rPr>
                              <w:t>ava后端</w:t>
                            </w:r>
                            <w:r w:rsidR="00BE7A0B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开发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常用技术。为人谦虚谨慎，责任心强，对</w:t>
                            </w:r>
                            <w:r w:rsidR="005415D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新技术有强烈的好奇心</w:t>
                            </w:r>
                            <w:r w:rsidR="005415DF" w:rsidRPr="00D064CF"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5415DF" w:rsidRDefault="005415DF" w:rsidP="002773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DA0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9.4pt;margin-top:33pt;width:180.75pt;height:361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" fillcolor="#f2f2f2 [3052]" stroked="f">
                <v:textbox>
                  <w:txbxContent>
                    <w:p w:rsidR="005415DF" w:rsidRPr="00154F04" w:rsidRDefault="005415DF" w:rsidP="00277325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54F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个人信息</w:t>
                      </w:r>
                    </w:p>
                    <w:p w:rsidR="005415DF" w:rsidRPr="00663B0D" w:rsidRDefault="005415DF" w:rsidP="00277325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63B0D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Personal Info</w:t>
                      </w:r>
                    </w:p>
                    <w:p w:rsidR="005415DF" w:rsidRPr="00710B57" w:rsidRDefault="005415DF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0000"/>
                          <w:sz w:val="28"/>
                          <w:szCs w:val="28"/>
                        </w:rPr>
                      </w:pPr>
                      <w:r w:rsidRPr="00710B57">
                        <w:rPr>
                          <w:rFonts w:ascii="微软雅黑" w:eastAsia="微软雅黑" w:hAnsi="微软雅黑" w:hint="eastAsia"/>
                          <w:color w:val="FF0000"/>
                          <w:sz w:val="28"/>
                          <w:szCs w:val="28"/>
                        </w:rPr>
                        <w:t>姓名（Name）：</w:t>
                      </w:r>
                      <w:proofErr w:type="gramStart"/>
                      <w:r w:rsidRPr="00710B57">
                        <w:rPr>
                          <w:rFonts w:ascii="微软雅黑" w:eastAsia="微软雅黑" w:hAnsi="微软雅黑" w:hint="eastAsia"/>
                          <w:color w:val="FF0000"/>
                          <w:sz w:val="28"/>
                          <w:szCs w:val="28"/>
                        </w:rPr>
                        <w:t>韩谋军</w:t>
                      </w:r>
                      <w:proofErr w:type="gramEnd"/>
                    </w:p>
                    <w:p w:rsidR="005415DF" w:rsidRPr="00710B57" w:rsidRDefault="005415DF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Cs w:val="21"/>
                        </w:rPr>
                      </w:pPr>
                      <w:r w:rsidRPr="00710B57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</w:rPr>
                        <w:t>年龄（Age）：2</w:t>
                      </w:r>
                      <w:r w:rsidR="00AF340D">
                        <w:rPr>
                          <w:rFonts w:ascii="微软雅黑" w:eastAsia="微软雅黑" w:hAnsi="微软雅黑"/>
                          <w:color w:val="333333"/>
                          <w:szCs w:val="21"/>
                        </w:rPr>
                        <w:t>6</w:t>
                      </w:r>
                    </w:p>
                    <w:p w:rsidR="005415DF" w:rsidRPr="00682C37" w:rsidRDefault="005415DF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手机（Cellphone）：</w:t>
                      </w:r>
                      <w:r w:rsidR="00033B92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18667018026</w:t>
                      </w:r>
                    </w:p>
                    <w:p w:rsidR="005415DF" w:rsidRDefault="005415DF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邮箱（E-mail）：</w:t>
                      </w:r>
                      <w:hyperlink r:id="rId14" w:history="1">
                        <w:r w:rsidR="003C57D3" w:rsidRPr="00DB4C6B">
                          <w:rPr>
                            <w:rStyle w:val="a9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han</w:t>
                        </w:r>
                        <w:r w:rsidR="003C57D3" w:rsidRPr="00DB4C6B">
                          <w:rPr>
                            <w:rStyle w:val="a9"/>
                            <w:rFonts w:ascii="微软雅黑" w:eastAsia="微软雅黑" w:hAnsi="微软雅黑"/>
                            <w:sz w:val="18"/>
                            <w:szCs w:val="18"/>
                          </w:rPr>
                          <w:t>minghqu@outlook.com</w:t>
                        </w:r>
                      </w:hyperlink>
                    </w:p>
                    <w:p w:rsidR="003C57D3" w:rsidRDefault="003C57D3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</w:p>
                    <w:p w:rsidR="003C57D3" w:rsidRDefault="003C57D3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</w:p>
                    <w:p w:rsidR="003C57D3" w:rsidRPr="003C57D3" w:rsidRDefault="003C57D3" w:rsidP="00277325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</w:p>
                    <w:p w:rsidR="005415DF" w:rsidRDefault="005415DF" w:rsidP="00277325">
                      <w:r w:rsidRPr="00F31E51">
                        <w:rPr>
                          <w:rFonts w:ascii="微软雅黑" w:eastAsia="微软雅黑" w:hAnsi="微软雅黑" w:hint="eastAsia"/>
                          <w:b/>
                          <w:color w:val="333333"/>
                          <w:sz w:val="18"/>
                          <w:szCs w:val="18"/>
                        </w:rPr>
                        <w:t>个人</w:t>
                      </w:r>
                      <w:r w:rsidRPr="00F31E51">
                        <w:rPr>
                          <w:rFonts w:ascii="微软雅黑" w:eastAsia="微软雅黑" w:hAnsi="微软雅黑"/>
                          <w:b/>
                          <w:color w:val="333333"/>
                          <w:sz w:val="18"/>
                          <w:szCs w:val="18"/>
                        </w:rPr>
                        <w:t>简介</w:t>
                      </w: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：</w:t>
                      </w:r>
                    </w:p>
                    <w:p w:rsidR="005415DF" w:rsidRDefault="005E5BC5" w:rsidP="00277325">
                      <w:r>
                        <w:rPr>
                          <w:rFonts w:ascii="微软雅黑" w:eastAsia="微软雅黑" w:hAnsi="微软雅黑"/>
                          <w:b/>
                          <w:color w:val="666666"/>
                          <w:sz w:val="18"/>
                          <w:szCs w:val="18"/>
                        </w:rPr>
                        <w:t>4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年Java开发经验，参与过证券，银行以及erp项目开发，熟悉</w:t>
                      </w:r>
                      <w:r w:rsidR="009879A1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spring</w:t>
                      </w:r>
                      <w:r w:rsidR="009879A1">
                        <w:rPr>
                          <w:rFonts w:ascii="微软雅黑" w:eastAsia="微软雅黑" w:hAnsi="微软雅黑"/>
                          <w:b/>
                          <w:color w:val="666666"/>
                          <w:sz w:val="18"/>
                          <w:szCs w:val="18"/>
                        </w:rPr>
                        <w:t xml:space="preserve"> boot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，</w:t>
                      </w:r>
                      <w:r w:rsidR="009879A1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dubbo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，</w:t>
                      </w:r>
                      <w:r w:rsidR="00AD15A7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shiro，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mybatis，redis，mysql等</w:t>
                      </w:r>
                      <w:r w:rsidR="00BF5900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J</w:t>
                      </w:r>
                      <w:r w:rsidR="00BF5900">
                        <w:rPr>
                          <w:rFonts w:ascii="微软雅黑" w:eastAsia="微软雅黑" w:hAnsi="微软雅黑"/>
                          <w:b/>
                          <w:color w:val="666666"/>
                          <w:sz w:val="18"/>
                          <w:szCs w:val="18"/>
                        </w:rPr>
                        <w:t>ava后端</w:t>
                      </w:r>
                      <w:r w:rsidR="00BE7A0B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开发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常用技术。为人谦虚谨慎，责任心强，对</w:t>
                      </w:r>
                      <w:r w:rsidR="005415D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新技术有强烈的好奇心</w:t>
                      </w:r>
                      <w:r w:rsidR="005415DF" w:rsidRPr="00D064CF">
                        <w:rPr>
                          <w:rFonts w:ascii="微软雅黑" w:eastAsia="微软雅黑" w:hAnsi="微软雅黑" w:hint="eastAsia"/>
                          <w:b/>
                          <w:color w:val="666666"/>
                          <w:sz w:val="18"/>
                          <w:szCs w:val="18"/>
                        </w:rPr>
                        <w:t>。</w:t>
                      </w:r>
                    </w:p>
                    <w:p w:rsidR="005415DF" w:rsidRDefault="005415DF" w:rsidP="00277325"/>
                  </w:txbxContent>
                </v:textbox>
                <w10:wrap anchorx="margin"/>
              </v:shape>
            </w:pict>
          </mc:Fallback>
        </mc:AlternateContent>
      </w:r>
    </w:p>
    <w:p w:rsidR="005D4553" w:rsidRPr="00682C37" w:rsidRDefault="005D4553" w:rsidP="00663B0D">
      <w:pPr>
        <w:ind w:left="1982" w:hanging="1982"/>
        <w:jc w:val="left"/>
        <w:rPr>
          <w:rFonts w:ascii="微软雅黑" w:eastAsia="微软雅黑" w:hAnsi="微软雅黑"/>
          <w:b/>
          <w:color w:val="333333"/>
          <w:sz w:val="28"/>
          <w:szCs w:val="28"/>
        </w:rPr>
      </w:pPr>
    </w:p>
    <w:p w:rsidR="00663B0D" w:rsidRDefault="00663B0D" w:rsidP="003F74FA">
      <w:pPr>
        <w:ind w:left="1982" w:hanging="1982"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Default="0016406E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color w:val="333333"/>
          <w:sz w:val="18"/>
          <w:szCs w:val="18"/>
        </w:rPr>
        <w:t xml:space="preserve">                                         </w:t>
      </w:r>
    </w:p>
    <w:p w:rsidR="00154F04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154F04" w:rsidRPr="00682C37" w:rsidRDefault="00154F04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3C57D3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33333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5AB8CF9" wp14:editId="114C0EB1">
                <wp:simplePos x="0" y="0"/>
                <wp:positionH relativeFrom="column">
                  <wp:posOffset>-191770</wp:posOffset>
                </wp:positionH>
                <wp:positionV relativeFrom="paragraph">
                  <wp:posOffset>165735</wp:posOffset>
                </wp:positionV>
                <wp:extent cx="1784025" cy="341630"/>
                <wp:effectExtent l="0" t="0" r="6985" b="12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025" cy="341630"/>
                          <a:chOff x="0" y="0"/>
                          <a:chExt cx="1784025" cy="34163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47" t="24342" r="5636" b="40886"/>
                          <a:stretch/>
                        </pic:blipFill>
                        <pic:spPr bwMode="auto">
                          <a:xfrm>
                            <a:off x="478465" y="116958"/>
                            <a:ext cx="1305560" cy="118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3D97CA" id="组合 22" o:spid="_x0000_s1026" style="position:absolute;left:0;text-align:left;margin-left:-15.1pt;margin-top:13.05pt;width:140.45pt;height:26.9pt;z-index:251709440" coordsize="17840,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">
                <v:shape id="图片 10" o:spid="_x0000_s1027" type="#_x0000_t75" style="position:absolute;width:3390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">
                  <v:imagedata r:id="rId16" o:title=""/>
                </v:shape>
                <v:shape id="图片 20" o:spid="_x0000_s1028" type="#_x0000_t75" style="position:absolute;left:4784;top:1169;width:13056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">
                  <v:imagedata r:id="rId12" o:title="" croptop="15953f" cropbottom="26795f" cropleft="42105f" cropright="3694f"/>
                </v:shape>
              </v:group>
            </w:pict>
          </mc:Fallback>
        </mc:AlternateContent>
      </w: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3C57D3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49D9" wp14:editId="27BFF4AE">
                <wp:simplePos x="0" y="0"/>
                <wp:positionH relativeFrom="margin">
                  <wp:posOffset>-219075</wp:posOffset>
                </wp:positionH>
                <wp:positionV relativeFrom="paragraph">
                  <wp:posOffset>113030</wp:posOffset>
                </wp:positionV>
                <wp:extent cx="2019868" cy="1446028"/>
                <wp:effectExtent l="0" t="0" r="0" b="190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868" cy="14460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5DF" w:rsidRPr="00154F04" w:rsidRDefault="005415DF" w:rsidP="00277325">
                            <w:pPr>
                              <w:spacing w:line="0" w:lineRule="atLeast"/>
                              <w:ind w:left="1982" w:hanging="198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54F0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个人特长</w:t>
                            </w:r>
                          </w:p>
                          <w:p w:rsidR="005415DF" w:rsidRDefault="005415DF" w:rsidP="00277325">
                            <w:pPr>
                              <w:spacing w:line="276" w:lineRule="auto"/>
                              <w:ind w:left="1699" w:hanging="1699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63B0D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 w:rsidR="00BC45C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663B0D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dvantages</w:t>
                            </w:r>
                          </w:p>
                          <w:p w:rsidR="005415DF" w:rsidRPr="00947185" w:rsidRDefault="005415DF" w:rsidP="000A75C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快速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学习能力</w:t>
                            </w:r>
                          </w:p>
                          <w:p w:rsidR="005415DF" w:rsidRPr="000A75C8" w:rsidRDefault="005415DF" w:rsidP="000A75C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0317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代码风格</w:t>
                            </w:r>
                          </w:p>
                          <w:p w:rsidR="005415DF" w:rsidRPr="0016406E" w:rsidRDefault="005415DF" w:rsidP="0027732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较好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英文读写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四级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5415DF" w:rsidRPr="00277325" w:rsidRDefault="005415DF" w:rsidP="00277325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49D9" id="_x0000_s1027" type="#_x0000_t202" style="position:absolute;margin-left:-17.25pt;margin-top:8.9pt;width:159.05pt;height:113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" fillcolor="#f2f2f2 [3052]" stroked="f">
                <v:textbox>
                  <w:txbxContent>
                    <w:p w:rsidR="005415DF" w:rsidRPr="00154F04" w:rsidRDefault="005415DF" w:rsidP="00277325">
                      <w:pPr>
                        <w:spacing w:line="0" w:lineRule="atLeast"/>
                        <w:ind w:left="1982" w:hanging="1982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54F0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个人特长</w:t>
                      </w:r>
                    </w:p>
                    <w:p w:rsidR="005415DF" w:rsidRDefault="005415DF" w:rsidP="00277325">
                      <w:pPr>
                        <w:spacing w:line="276" w:lineRule="auto"/>
                        <w:ind w:left="1699" w:hanging="1699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63B0D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Personal </w:t>
                      </w:r>
                      <w:r w:rsidR="00BC45C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663B0D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4"/>
                        </w:rPr>
                        <w:t>dvantages</w:t>
                      </w:r>
                    </w:p>
                    <w:p w:rsidR="005415DF" w:rsidRPr="00947185" w:rsidRDefault="005415DF" w:rsidP="000A75C8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快速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学习能力</w:t>
                      </w:r>
                    </w:p>
                    <w:p w:rsidR="005415DF" w:rsidRPr="000A75C8" w:rsidRDefault="005415DF" w:rsidP="000A75C8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0317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代码风格</w:t>
                      </w:r>
                    </w:p>
                    <w:p w:rsidR="005415DF" w:rsidRPr="0016406E" w:rsidRDefault="005415DF" w:rsidP="00277325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较好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英文读写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能力（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四级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）</w:t>
                      </w:r>
                    </w:p>
                    <w:p w:rsidR="005415DF" w:rsidRPr="00277325" w:rsidRDefault="005415DF" w:rsidP="00277325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3F74FA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7374CD" w:rsidRDefault="007374CD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7374CD" w:rsidRDefault="007374CD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7374CD" w:rsidRDefault="00524EC7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577F5" wp14:editId="6397D847">
                <wp:simplePos x="0" y="0"/>
                <wp:positionH relativeFrom="margin">
                  <wp:posOffset>-222019</wp:posOffset>
                </wp:positionH>
                <wp:positionV relativeFrom="paragraph">
                  <wp:posOffset>175953</wp:posOffset>
                </wp:positionV>
                <wp:extent cx="6709410" cy="1316182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3161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EC7" w:rsidRDefault="00524EC7" w:rsidP="00524EC7">
                            <w:pP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666666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1F209FB" wp14:editId="0D75AF5D">
                                  <wp:extent cx="4341600" cy="349495"/>
                                  <wp:effectExtent l="0" t="0" r="190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2nd 工作经历黑.pn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1600" cy="349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4EC7" w:rsidRDefault="00524EC7" w:rsidP="00524EC7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BC45C6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第二页：项目经历</w:t>
                            </w:r>
                          </w:p>
                          <w:p w:rsidR="00524EC7" w:rsidRPr="00BC45C6" w:rsidRDefault="00524EC7" w:rsidP="00524EC7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 xml:space="preserve">Second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Page :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roject E</w:t>
                            </w:r>
                            <w:r w:rsidRPr="00BC45C6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77F5" id="_x0000_s1028" type="#_x0000_t202" style="position:absolute;margin-left:-17.5pt;margin-top:13.85pt;width:528.3pt;height:103.6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" fillcolor="#f2f2f2 [3052]" stroked="f">
                <v:textbox>
                  <w:txbxContent>
                    <w:p w:rsidR="00524EC7" w:rsidRDefault="00524EC7" w:rsidP="00524EC7">
                      <w:pP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666666"/>
                          <w:sz w:val="18"/>
                          <w:szCs w:val="18"/>
                        </w:rPr>
                        <w:drawing>
                          <wp:inline distT="0" distB="0" distL="0" distR="0" wp14:anchorId="11F209FB" wp14:editId="0D75AF5D">
                            <wp:extent cx="4341600" cy="349495"/>
                            <wp:effectExtent l="0" t="0" r="190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2nd 工作经历黑.pn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1600" cy="349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4EC7" w:rsidRDefault="00524EC7" w:rsidP="00524EC7">
                      <w:pPr>
                        <w:ind w:left="420" w:firstLine="42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BC45C6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第二页：项目经历</w:t>
                      </w:r>
                    </w:p>
                    <w:p w:rsidR="00524EC7" w:rsidRPr="00BC45C6" w:rsidRDefault="00524EC7" w:rsidP="00524EC7">
                      <w:pPr>
                        <w:ind w:left="420" w:firstLine="42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 xml:space="preserve">Second 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Page :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roject E</w:t>
                      </w:r>
                      <w:r w:rsidRPr="00BC45C6"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74CD" w:rsidRDefault="007374CD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7374CD" w:rsidRDefault="007374CD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7374CD" w:rsidRDefault="001D33B5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147606</wp:posOffset>
                </wp:positionH>
                <wp:positionV relativeFrom="paragraph">
                  <wp:posOffset>108065</wp:posOffset>
                </wp:positionV>
                <wp:extent cx="233394" cy="311728"/>
                <wp:effectExtent l="19050" t="0" r="14605" b="3175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94" cy="3117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818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11.6pt;margin-top:8.5pt;width:18.4pt;height:24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" adj="13514" fillcolor="#5b9bd5 [3204]" strokecolor="#1f4d78 [1604]" strokeweight="1pt"/>
            </w:pict>
          </mc:Fallback>
        </mc:AlternateContent>
      </w:r>
    </w:p>
    <w:p w:rsidR="007374CD" w:rsidRDefault="007374CD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943FD" w:rsidRDefault="004943FD" w:rsidP="00A5596F">
      <w:pPr>
        <w:spacing w:line="276" w:lineRule="auto"/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</w:p>
    <w:p w:rsidR="004943FD" w:rsidRDefault="004943FD" w:rsidP="00120AFC">
      <w:pPr>
        <w:spacing w:line="276" w:lineRule="auto"/>
        <w:ind w:left="1588" w:hangingChars="567" w:hanging="1588"/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  <w:r>
        <w:rPr>
          <w:rFonts w:ascii="微软雅黑" w:eastAsia="微软雅黑" w:hAnsi="微软雅黑"/>
          <w:b/>
          <w:noProof/>
          <w:color w:val="000000" w:themeColor="text1"/>
          <w:sz w:val="28"/>
          <w:szCs w:val="18"/>
        </w:rPr>
        <w:drawing>
          <wp:inline distT="0" distB="0" distL="0" distR="0" wp14:anchorId="2AE48429">
            <wp:extent cx="4340860" cy="3416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AFC" w:rsidRPr="00120AFC" w:rsidRDefault="00120AFC" w:rsidP="00120AFC">
      <w:pPr>
        <w:spacing w:line="276" w:lineRule="auto"/>
        <w:ind w:left="1588" w:hangingChars="567" w:hanging="1588"/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  <w:r w:rsidRPr="00120AFC">
        <w:rPr>
          <w:rFonts w:ascii="微软雅黑" w:eastAsia="微软雅黑" w:hAnsi="微软雅黑" w:hint="eastAsia"/>
          <w:b/>
          <w:color w:val="000000" w:themeColor="text1"/>
          <w:sz w:val="28"/>
          <w:szCs w:val="18"/>
        </w:rPr>
        <w:t>教育程度（E</w:t>
      </w:r>
      <w:r w:rsidRPr="00120AFC">
        <w:rPr>
          <w:rFonts w:ascii="微软雅黑" w:eastAsia="微软雅黑" w:hAnsi="微软雅黑"/>
          <w:b/>
          <w:color w:val="000000" w:themeColor="text1"/>
          <w:sz w:val="28"/>
          <w:szCs w:val="18"/>
        </w:rPr>
        <w:t>ducation）</w:t>
      </w:r>
    </w:p>
    <w:p w:rsidR="00DF552D" w:rsidRPr="00F3420E" w:rsidRDefault="00DF552D" w:rsidP="00F3420E">
      <w:pPr>
        <w:spacing w:line="180" w:lineRule="auto"/>
        <w:ind w:left="1274" w:hangingChars="708" w:hanging="1274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r w:rsidRPr="00F3420E">
        <w:rPr>
          <w:rFonts w:ascii="微软雅黑" w:eastAsia="微软雅黑" w:hAnsi="微软雅黑" w:hint="eastAsia"/>
          <w:color w:val="666666"/>
          <w:sz w:val="18"/>
          <w:szCs w:val="18"/>
        </w:rPr>
        <w:t>毕业学校（Graduate from）：</w:t>
      </w:r>
      <w:r w:rsidR="00997FAF" w:rsidRPr="00F3420E">
        <w:rPr>
          <w:rFonts w:ascii="微软雅黑" w:eastAsia="微软雅黑" w:hAnsi="微软雅黑" w:hint="eastAsia"/>
          <w:color w:val="666666"/>
          <w:sz w:val="18"/>
          <w:szCs w:val="18"/>
        </w:rPr>
        <w:t>华侨大学</w:t>
      </w:r>
    </w:p>
    <w:p w:rsidR="00DF552D" w:rsidRPr="00F3420E" w:rsidRDefault="00DF552D" w:rsidP="00F3420E">
      <w:pPr>
        <w:spacing w:line="180" w:lineRule="auto"/>
        <w:ind w:left="1274" w:hangingChars="708" w:hanging="1274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r w:rsidRPr="00F3420E">
        <w:rPr>
          <w:rFonts w:ascii="微软雅黑" w:eastAsia="微软雅黑" w:hAnsi="微软雅黑" w:hint="eastAsia"/>
          <w:color w:val="666666"/>
          <w:sz w:val="18"/>
          <w:szCs w:val="18"/>
        </w:rPr>
        <w:t>专业（Major）：</w:t>
      </w:r>
      <w:r w:rsidR="00997FAF" w:rsidRPr="00F3420E">
        <w:rPr>
          <w:rFonts w:ascii="微软雅黑" w:eastAsia="微软雅黑" w:hAnsi="微软雅黑" w:hint="eastAsia"/>
          <w:color w:val="666666"/>
          <w:sz w:val="18"/>
          <w:szCs w:val="18"/>
        </w:rPr>
        <w:t>软件工程</w:t>
      </w:r>
    </w:p>
    <w:p w:rsidR="00DF552D" w:rsidRDefault="00DF552D" w:rsidP="00F3420E">
      <w:pPr>
        <w:spacing w:line="180" w:lineRule="auto"/>
        <w:ind w:left="1274" w:hangingChars="708" w:hanging="1274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r w:rsidRPr="00F3420E">
        <w:rPr>
          <w:rFonts w:ascii="微软雅黑" w:eastAsia="微软雅黑" w:hAnsi="微软雅黑" w:hint="eastAsia"/>
          <w:color w:val="666666"/>
          <w:sz w:val="18"/>
          <w:szCs w:val="18"/>
        </w:rPr>
        <w:t>学</w:t>
      </w:r>
      <w:r w:rsidR="00966431">
        <w:rPr>
          <w:rFonts w:ascii="微软雅黑" w:eastAsia="微软雅黑" w:hAnsi="微软雅黑" w:hint="eastAsia"/>
          <w:color w:val="666666"/>
          <w:sz w:val="18"/>
          <w:szCs w:val="18"/>
        </w:rPr>
        <w:t>历</w:t>
      </w:r>
      <w:r w:rsidRPr="00F3420E">
        <w:rPr>
          <w:rFonts w:ascii="微软雅黑" w:eastAsia="微软雅黑" w:hAnsi="微软雅黑" w:hint="eastAsia"/>
          <w:color w:val="666666"/>
          <w:sz w:val="18"/>
          <w:szCs w:val="18"/>
        </w:rPr>
        <w:t>（</w:t>
      </w:r>
      <w:r w:rsidR="00D40257" w:rsidRPr="00F3420E">
        <w:rPr>
          <w:rFonts w:ascii="微软雅黑" w:eastAsia="微软雅黑" w:hAnsi="微软雅黑" w:hint="eastAsia"/>
          <w:color w:val="666666"/>
          <w:sz w:val="18"/>
          <w:szCs w:val="18"/>
        </w:rPr>
        <w:t>Degree</w:t>
      </w:r>
      <w:r w:rsidRPr="00F3420E">
        <w:rPr>
          <w:rFonts w:ascii="微软雅黑" w:eastAsia="微软雅黑" w:hAnsi="微软雅黑" w:hint="eastAsia"/>
          <w:color w:val="666666"/>
          <w:sz w:val="18"/>
          <w:szCs w:val="18"/>
        </w:rPr>
        <w:t>）：</w:t>
      </w:r>
      <w:r w:rsidR="00966431">
        <w:rPr>
          <w:rFonts w:ascii="微软雅黑" w:eastAsia="微软雅黑" w:hAnsi="微软雅黑" w:hint="eastAsia"/>
          <w:color w:val="666666"/>
          <w:sz w:val="18"/>
          <w:szCs w:val="18"/>
        </w:rPr>
        <w:t>本科</w:t>
      </w:r>
    </w:p>
    <w:p w:rsidR="006D0755" w:rsidRPr="00F3420E" w:rsidRDefault="00D40257" w:rsidP="00F3420E">
      <w:pPr>
        <w:spacing w:line="180" w:lineRule="auto"/>
        <w:ind w:left="1274" w:hangingChars="708" w:hanging="1274"/>
        <w:jc w:val="left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毕业时间</w:t>
      </w:r>
      <w:r w:rsidR="006D0755">
        <w:rPr>
          <w:rFonts w:ascii="微软雅黑" w:eastAsia="微软雅黑" w:hAnsi="微软雅黑" w:hint="eastAsia"/>
          <w:color w:val="666666"/>
          <w:sz w:val="18"/>
          <w:szCs w:val="18"/>
        </w:rPr>
        <w:t>（</w:t>
      </w:r>
      <w:r w:rsidR="00EF29E6">
        <w:rPr>
          <w:rFonts w:ascii="微软雅黑" w:eastAsia="微软雅黑" w:hAnsi="微软雅黑"/>
          <w:color w:val="666666"/>
          <w:sz w:val="18"/>
          <w:szCs w:val="18"/>
        </w:rPr>
        <w:t>G</w:t>
      </w:r>
      <w:r w:rsidR="00EF29E6">
        <w:rPr>
          <w:rFonts w:ascii="微软雅黑" w:eastAsia="微软雅黑" w:hAnsi="微软雅黑" w:hint="eastAsia"/>
          <w:color w:val="666666"/>
          <w:sz w:val="18"/>
          <w:szCs w:val="18"/>
        </w:rPr>
        <w:t>raduation</w:t>
      </w:r>
      <w:r w:rsidR="00EF29E6"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 w:rsidR="00EF29E6">
        <w:rPr>
          <w:rFonts w:ascii="微软雅黑" w:eastAsia="微软雅黑" w:hAnsi="微软雅黑" w:hint="eastAsia"/>
          <w:color w:val="666666"/>
          <w:sz w:val="18"/>
          <w:szCs w:val="18"/>
        </w:rPr>
        <w:t>time</w:t>
      </w:r>
      <w:r w:rsidR="006D0755">
        <w:rPr>
          <w:rFonts w:ascii="微软雅黑" w:eastAsia="微软雅黑" w:hAnsi="微软雅黑" w:hint="eastAsia"/>
          <w:color w:val="666666"/>
          <w:sz w:val="18"/>
          <w:szCs w:val="18"/>
        </w:rPr>
        <w:t>）：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t>2016年6月</w:t>
      </w:r>
    </w:p>
    <w:p w:rsidR="006D0755" w:rsidRPr="006D0755" w:rsidRDefault="007374CD" w:rsidP="006D0755">
      <w:pPr>
        <w:spacing w:line="180" w:lineRule="auto"/>
        <w:ind w:left="1699" w:hangingChars="708" w:hanging="1699"/>
        <w:jc w:val="left"/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</w:pPr>
      <w:r w:rsidRPr="003314D1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应聘职位：</w:t>
      </w:r>
      <w:r w:rsidRPr="003314D1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Java开发</w:t>
      </w:r>
      <w:r w:rsidRPr="003314D1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工程师</w:t>
      </w:r>
    </w:p>
    <w:p w:rsidR="005415DF" w:rsidRDefault="005415DF" w:rsidP="005415DF">
      <w:pPr>
        <w:jc w:val="left"/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120AFC" w:rsidRDefault="00120AFC" w:rsidP="00120AFC">
      <w:pPr>
        <w:ind w:left="1274" w:hangingChars="708" w:hanging="1274"/>
        <w:jc w:val="left"/>
        <w:rPr>
          <w:rFonts w:ascii="微软雅黑" w:eastAsia="微软雅黑" w:hAnsi="微软雅黑"/>
          <w:b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color w:val="666666"/>
          <w:sz w:val="18"/>
          <w:szCs w:val="18"/>
        </w:rPr>
        <w:drawing>
          <wp:inline distT="0" distB="0" distL="0" distR="0" wp14:anchorId="78B10D5A" wp14:editId="3B5A2869">
            <wp:extent cx="4341600" cy="34949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nd 工作经历黑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3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E" w:rsidRDefault="00120AFC" w:rsidP="00DA6910">
      <w:pPr>
        <w:ind w:left="1982" w:hangingChars="708" w:hanging="1982"/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18"/>
        </w:rPr>
        <w:t>工作经历</w:t>
      </w:r>
      <w:r w:rsidRPr="00120AFC">
        <w:rPr>
          <w:rFonts w:ascii="微软雅黑" w:eastAsia="微软雅黑" w:hAnsi="微软雅黑" w:hint="eastAsia"/>
          <w:b/>
          <w:color w:val="000000" w:themeColor="text1"/>
          <w:sz w:val="28"/>
          <w:szCs w:val="18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18"/>
        </w:rPr>
        <w:t>I</w:t>
      </w:r>
      <w:r>
        <w:rPr>
          <w:rFonts w:ascii="微软雅黑" w:eastAsia="微软雅黑" w:hAnsi="微软雅黑"/>
          <w:b/>
          <w:color w:val="000000" w:themeColor="text1"/>
          <w:sz w:val="28"/>
          <w:szCs w:val="18"/>
        </w:rPr>
        <w:t>nternship</w:t>
      </w:r>
      <w:r w:rsidRPr="00120AFC">
        <w:rPr>
          <w:rFonts w:ascii="微软雅黑" w:eastAsia="微软雅黑" w:hAnsi="微软雅黑"/>
          <w:b/>
          <w:color w:val="000000" w:themeColor="text1"/>
          <w:sz w:val="28"/>
          <w:szCs w:val="18"/>
        </w:rPr>
        <w:t>）</w:t>
      </w:r>
    </w:p>
    <w:p w:rsidR="00306476" w:rsidRDefault="00306476" w:rsidP="00DA6910">
      <w:pPr>
        <w:ind w:left="1982" w:hangingChars="708" w:hanging="1982"/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</w:p>
    <w:tbl>
      <w:tblPr>
        <w:tblStyle w:val="a7"/>
        <w:tblpPr w:leftFromText="180" w:rightFromText="180" w:vertAnchor="page" w:horzAnchor="margin" w:tblpXSpec="right" w:tblpY="6061"/>
        <w:tblW w:w="7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2820"/>
        <w:gridCol w:w="2820"/>
      </w:tblGrid>
      <w:tr w:rsidR="00306476" w:rsidRPr="004911F4" w:rsidTr="005415DF">
        <w:trPr>
          <w:trHeight w:val="769"/>
        </w:trPr>
        <w:tc>
          <w:tcPr>
            <w:tcW w:w="1552" w:type="dxa"/>
            <w:shd w:val="clear" w:color="auto" w:fill="F1F1F1"/>
          </w:tcPr>
          <w:p w:rsidR="00306476" w:rsidRPr="004911F4" w:rsidRDefault="00306476" w:rsidP="005415DF">
            <w:pPr>
              <w:widowControl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时间</w:t>
            </w: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（Time）</w:t>
            </w:r>
          </w:p>
        </w:tc>
        <w:tc>
          <w:tcPr>
            <w:tcW w:w="2820" w:type="dxa"/>
            <w:shd w:val="clear" w:color="auto" w:fill="F1F1F1"/>
          </w:tcPr>
          <w:p w:rsidR="00306476" w:rsidRPr="004911F4" w:rsidRDefault="00306476" w:rsidP="005415DF">
            <w:pPr>
              <w:widowControl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公司</w:t>
            </w: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（Company）</w:t>
            </w:r>
          </w:p>
        </w:tc>
        <w:tc>
          <w:tcPr>
            <w:tcW w:w="2820" w:type="dxa"/>
            <w:shd w:val="clear" w:color="auto" w:fill="F1F1F1"/>
          </w:tcPr>
          <w:p w:rsidR="00306476" w:rsidRPr="004911F4" w:rsidRDefault="00306476" w:rsidP="005415DF">
            <w:pPr>
              <w:widowControl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职务</w:t>
            </w:r>
            <w:r w:rsidRPr="004911F4"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（Title）</w:t>
            </w:r>
          </w:p>
        </w:tc>
      </w:tr>
      <w:tr w:rsidR="00306476" w:rsidRPr="004911F4" w:rsidTr="005415DF">
        <w:trPr>
          <w:trHeight w:hRule="exact" w:val="1233"/>
        </w:trPr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:rsidR="00306476" w:rsidRDefault="00306476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031778">
              <w:rPr>
                <w:rFonts w:ascii="微软雅黑" w:eastAsia="微软雅黑" w:hAnsi="微软雅黑"/>
                <w:noProof/>
                <w:sz w:val="18"/>
                <w:szCs w:val="18"/>
              </w:rPr>
              <w:t>2015.07~</w:t>
            </w:r>
          </w:p>
          <w:p w:rsidR="00306476" w:rsidRPr="003C5CE8" w:rsidRDefault="00306476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031778">
              <w:rPr>
                <w:rFonts w:ascii="微软雅黑" w:eastAsia="微软雅黑" w:hAnsi="微软雅黑"/>
                <w:noProof/>
                <w:sz w:val="18"/>
                <w:szCs w:val="18"/>
              </w:rPr>
              <w:t>2015.09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vAlign w:val="center"/>
          </w:tcPr>
          <w:p w:rsidR="00306476" w:rsidRPr="003C5CE8" w:rsidRDefault="00306476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4943FD">
              <w:rPr>
                <w:rFonts w:ascii="微软雅黑" w:eastAsia="微软雅黑" w:hAnsi="微软雅黑"/>
                <w:noProof/>
                <w:szCs w:val="21"/>
              </w:rPr>
              <w:t>厦门用友烟草软件有限</w:t>
            </w:r>
            <w:r>
              <w:rPr>
                <w:rFonts w:ascii="微软雅黑" w:eastAsia="微软雅黑" w:hAnsi="微软雅黑"/>
                <w:noProof/>
                <w:szCs w:val="21"/>
              </w:rPr>
              <w:t>公司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vAlign w:val="center"/>
          </w:tcPr>
          <w:p w:rsidR="00306476" w:rsidRPr="004911F4" w:rsidRDefault="00306476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 xml:space="preserve">  </w:t>
            </w:r>
            <w:r w:rsidRPr="004911F4">
              <w:rPr>
                <w:rFonts w:ascii="微软雅黑" w:eastAsia="微软雅黑" w:hAnsi="微软雅黑" w:hint="eastAsia"/>
                <w:noProof/>
                <w:szCs w:val="21"/>
              </w:rPr>
              <w:t>Java开发工程师（实习）</w:t>
            </w:r>
          </w:p>
        </w:tc>
      </w:tr>
      <w:tr w:rsidR="00B7179B" w:rsidRPr="004911F4" w:rsidTr="005415DF">
        <w:trPr>
          <w:trHeight w:hRule="exact" w:val="1540"/>
        </w:trPr>
        <w:tc>
          <w:tcPr>
            <w:tcW w:w="1552" w:type="dxa"/>
            <w:tcBorders>
              <w:top w:val="single" w:sz="4" w:space="0" w:color="auto"/>
            </w:tcBorders>
            <w:vAlign w:val="center"/>
          </w:tcPr>
          <w:p w:rsidR="00B7179B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2015.10~</w:t>
            </w:r>
          </w:p>
          <w:p w:rsidR="00B7179B" w:rsidRPr="003C5CE8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2017.05</w:t>
            </w:r>
          </w:p>
        </w:tc>
        <w:tc>
          <w:tcPr>
            <w:tcW w:w="2820" w:type="dxa"/>
            <w:tcBorders>
              <w:top w:val="single" w:sz="4" w:space="0" w:color="auto"/>
            </w:tcBorders>
            <w:vAlign w:val="center"/>
          </w:tcPr>
          <w:p w:rsidR="00B7179B" w:rsidRPr="000A7351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0A7351">
              <w:rPr>
                <w:rFonts w:ascii="微软雅黑" w:eastAsia="微软雅黑" w:hAnsi="微软雅黑" w:hint="eastAsia"/>
                <w:noProof/>
                <w:szCs w:val="21"/>
              </w:rPr>
              <w:t>浙江核新同花顺网络</w:t>
            </w:r>
          </w:p>
          <w:p w:rsidR="00B7179B" w:rsidRPr="003C5CE8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0A7351">
              <w:rPr>
                <w:rFonts w:ascii="微软雅黑" w:eastAsia="微软雅黑" w:hAnsi="微软雅黑" w:hint="eastAsia"/>
                <w:noProof/>
                <w:szCs w:val="21"/>
              </w:rPr>
              <w:t>信息股份有限公司</w:t>
            </w:r>
          </w:p>
        </w:tc>
        <w:tc>
          <w:tcPr>
            <w:tcW w:w="2820" w:type="dxa"/>
            <w:tcBorders>
              <w:top w:val="single" w:sz="4" w:space="0" w:color="auto"/>
            </w:tcBorders>
            <w:vAlign w:val="center"/>
          </w:tcPr>
          <w:p w:rsidR="00B7179B" w:rsidRPr="004911F4" w:rsidRDefault="00B7179B" w:rsidP="005415DF">
            <w:pPr>
              <w:widowControl/>
              <w:ind w:firstLineChars="100" w:firstLine="210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4911F4">
              <w:rPr>
                <w:rFonts w:ascii="微软雅黑" w:eastAsia="微软雅黑" w:hAnsi="微软雅黑"/>
                <w:noProof/>
                <w:szCs w:val="21"/>
              </w:rPr>
              <w:t>Java开发工程师</w:t>
            </w:r>
          </w:p>
        </w:tc>
      </w:tr>
      <w:tr w:rsidR="00B7179B" w:rsidRPr="004911F4" w:rsidTr="007F3E22">
        <w:trPr>
          <w:trHeight w:hRule="exact" w:val="1711"/>
        </w:trPr>
        <w:tc>
          <w:tcPr>
            <w:tcW w:w="1552" w:type="dxa"/>
            <w:tcBorders>
              <w:top w:val="single" w:sz="4" w:space="0" w:color="auto"/>
            </w:tcBorders>
            <w:vAlign w:val="center"/>
          </w:tcPr>
          <w:p w:rsidR="00B7179B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2018.04~</w:t>
            </w:r>
          </w:p>
          <w:p w:rsidR="00B7179B" w:rsidRPr="003C5CE8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2019.04</w:t>
            </w:r>
          </w:p>
        </w:tc>
        <w:tc>
          <w:tcPr>
            <w:tcW w:w="2820" w:type="dxa"/>
            <w:tcBorders>
              <w:top w:val="single" w:sz="4" w:space="0" w:color="auto"/>
            </w:tcBorders>
            <w:vAlign w:val="center"/>
          </w:tcPr>
          <w:p w:rsidR="00B7179B" w:rsidRPr="003C5CE8" w:rsidRDefault="00B7179B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广州软通动力信息技术有限公司</w:t>
            </w:r>
          </w:p>
        </w:tc>
        <w:tc>
          <w:tcPr>
            <w:tcW w:w="2820" w:type="dxa"/>
            <w:tcBorders>
              <w:top w:val="single" w:sz="4" w:space="0" w:color="auto"/>
            </w:tcBorders>
            <w:vAlign w:val="center"/>
          </w:tcPr>
          <w:p w:rsidR="00B7179B" w:rsidRPr="004911F4" w:rsidRDefault="00B7179B" w:rsidP="005415DF">
            <w:pPr>
              <w:widowControl/>
              <w:ind w:firstLineChars="200" w:firstLine="420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4911F4">
              <w:rPr>
                <w:rFonts w:ascii="微软雅黑" w:eastAsia="微软雅黑" w:hAnsi="微软雅黑"/>
                <w:noProof/>
                <w:szCs w:val="21"/>
              </w:rPr>
              <w:t>Java开发工程师</w:t>
            </w:r>
          </w:p>
        </w:tc>
      </w:tr>
      <w:tr w:rsidR="005415DF" w:rsidRPr="004911F4" w:rsidTr="004C31E3">
        <w:trPr>
          <w:trHeight w:hRule="exact" w:val="1140"/>
        </w:trPr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:rsidR="004C31E3" w:rsidRDefault="004C31E3" w:rsidP="005415DF">
            <w:pPr>
              <w:widowControl/>
              <w:jc w:val="left"/>
              <w:rPr>
                <w:rFonts w:ascii="微软雅黑" w:eastAsia="微软雅黑" w:hAnsi="微软雅黑" w:hint="eastAsia"/>
                <w:noProof/>
                <w:sz w:val="18"/>
                <w:szCs w:val="18"/>
              </w:rPr>
            </w:pPr>
          </w:p>
          <w:p w:rsidR="005415DF" w:rsidRDefault="008F6B5E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2019.05~</w:t>
            </w:r>
          </w:p>
          <w:p w:rsidR="008F6B5E" w:rsidRPr="003C5CE8" w:rsidRDefault="002321AA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至今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:rsidR="00544CD6" w:rsidRDefault="00544CD6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5415DF" w:rsidRPr="000A7351" w:rsidRDefault="009F7203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0A7351">
              <w:rPr>
                <w:rFonts w:ascii="微软雅黑" w:eastAsia="微软雅黑" w:hAnsi="微软雅黑" w:hint="eastAsia"/>
                <w:noProof/>
                <w:szCs w:val="21"/>
              </w:rPr>
              <w:t>广州明动软件股份有限公司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4" w:space="0" w:color="auto"/>
            </w:tcBorders>
          </w:tcPr>
          <w:p w:rsidR="00827956" w:rsidRDefault="009F7203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szCs w:val="21"/>
              </w:rPr>
              <w:t xml:space="preserve"> </w:t>
            </w:r>
            <w:r w:rsidRPr="00827956">
              <w:rPr>
                <w:rFonts w:ascii="微软雅黑" w:eastAsia="微软雅黑" w:hAnsi="微软雅黑"/>
                <w:noProof/>
                <w:sz w:val="18"/>
                <w:szCs w:val="18"/>
              </w:rPr>
              <w:t xml:space="preserve"> </w:t>
            </w:r>
          </w:p>
          <w:p w:rsidR="005415DF" w:rsidRPr="00827956" w:rsidRDefault="009F7203" w:rsidP="00827956">
            <w:pPr>
              <w:widowControl/>
              <w:ind w:firstLineChars="200" w:firstLine="420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827956">
              <w:rPr>
                <w:rFonts w:ascii="微软雅黑" w:eastAsia="微软雅黑" w:hAnsi="微软雅黑"/>
                <w:noProof/>
                <w:szCs w:val="21"/>
              </w:rPr>
              <w:t>J</w:t>
            </w:r>
            <w:r w:rsidRPr="00827956">
              <w:rPr>
                <w:rFonts w:ascii="微软雅黑" w:eastAsia="微软雅黑" w:hAnsi="微软雅黑" w:hint="eastAsia"/>
                <w:noProof/>
                <w:szCs w:val="21"/>
              </w:rPr>
              <w:t>ava开发工程师</w:t>
            </w:r>
          </w:p>
        </w:tc>
      </w:tr>
      <w:tr w:rsidR="00257FDA" w:rsidRPr="004911F4" w:rsidTr="005415DF">
        <w:trPr>
          <w:trHeight w:hRule="exact" w:val="609"/>
        </w:trPr>
        <w:tc>
          <w:tcPr>
            <w:tcW w:w="1552" w:type="dxa"/>
            <w:tcBorders>
              <w:top w:val="single" w:sz="4" w:space="0" w:color="auto"/>
            </w:tcBorders>
          </w:tcPr>
          <w:p w:rsidR="00257FDA" w:rsidRPr="003C5CE8" w:rsidRDefault="00257FDA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auto"/>
            </w:tcBorders>
          </w:tcPr>
          <w:p w:rsidR="00257FDA" w:rsidRPr="003C5CE8" w:rsidRDefault="00257FDA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auto"/>
            </w:tcBorders>
          </w:tcPr>
          <w:p w:rsidR="00257FDA" w:rsidRPr="004911F4" w:rsidRDefault="00257FDA" w:rsidP="005415DF">
            <w:pPr>
              <w:widowControl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</w:p>
        </w:tc>
      </w:tr>
    </w:tbl>
    <w:p w:rsidR="00306476" w:rsidRDefault="00306476" w:rsidP="00306476">
      <w:pPr>
        <w:jc w:val="left"/>
        <w:rPr>
          <w:rFonts w:ascii="微软雅黑" w:eastAsia="微软雅黑" w:hAnsi="微软雅黑"/>
          <w:b/>
          <w:color w:val="000000" w:themeColor="text1"/>
          <w:sz w:val="28"/>
          <w:szCs w:val="18"/>
        </w:rPr>
      </w:pPr>
    </w:p>
    <w:p w:rsidR="00010E8A" w:rsidRDefault="00010E8A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3C57D3" w:rsidRDefault="003C57D3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3C57D3" w:rsidRDefault="003C57D3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524EC7" w:rsidRDefault="00524EC7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524EC7" w:rsidRDefault="00524EC7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524EC7" w:rsidRDefault="00524EC7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524EC7" w:rsidRDefault="00524EC7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tbl>
      <w:tblPr>
        <w:tblStyle w:val="a7"/>
        <w:tblpPr w:leftFromText="180" w:rightFromText="180" w:vertAnchor="page" w:horzAnchor="margin" w:tblpY="97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2989"/>
        <w:gridCol w:w="5244"/>
      </w:tblGrid>
      <w:tr w:rsidR="00E2034F" w:rsidTr="00AD616C">
        <w:trPr>
          <w:trHeight w:hRule="exact" w:val="567"/>
        </w:trPr>
        <w:tc>
          <w:tcPr>
            <w:tcW w:w="1973" w:type="dxa"/>
            <w:shd w:val="clear" w:color="auto" w:fill="F1F1F1"/>
            <w:hideMark/>
          </w:tcPr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项目</w:t>
            </w: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（Project）</w:t>
            </w:r>
          </w:p>
        </w:tc>
        <w:tc>
          <w:tcPr>
            <w:tcW w:w="2989" w:type="dxa"/>
            <w:shd w:val="clear" w:color="auto" w:fill="F1F1F1"/>
            <w:hideMark/>
          </w:tcPr>
          <w:p w:rsidR="00E2034F" w:rsidRDefault="00E2034F" w:rsidP="00AD616C">
            <w:pPr>
              <w:widowControl/>
              <w:ind w:firstLineChars="400" w:firstLine="84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时间</w:t>
            </w: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（Time）</w:t>
            </w:r>
          </w:p>
        </w:tc>
        <w:tc>
          <w:tcPr>
            <w:tcW w:w="5244" w:type="dxa"/>
            <w:shd w:val="clear" w:color="auto" w:fill="F1F1F1"/>
            <w:hideMark/>
          </w:tcPr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</w:rPr>
              <w:t>工作描述</w:t>
            </w: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15"/>
                <w:szCs w:val="15"/>
              </w:rPr>
              <w:t>（Job description）</w:t>
            </w:r>
          </w:p>
        </w:tc>
      </w:tr>
      <w:tr w:rsidR="00E2034F" w:rsidTr="00AD616C">
        <w:trPr>
          <w:trHeight w:hRule="exact" w:val="1403"/>
        </w:trPr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034F" w:rsidRDefault="00E2034F" w:rsidP="00D1667C">
            <w:pPr>
              <w:widowControl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NC-采购管理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034F" w:rsidRDefault="00E2034F" w:rsidP="00E2034F">
            <w:pPr>
              <w:widowControl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2015.07~2015.10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93429" w:rsidRDefault="00E2034F" w:rsidP="00E2034F">
            <w:pPr>
              <w:widowControl/>
              <w:jc w:val="center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使用用友的NC二次开发平台进行烟草行业采购相关业务逻辑中，单据、档案、报表、参照的开发、测试工作。</w:t>
            </w:r>
          </w:p>
          <w:p w:rsidR="00E2034F" w:rsidRPr="00393429" w:rsidRDefault="00505491" w:rsidP="00E2034F">
            <w:pPr>
              <w:widowControl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</w:rPr>
            </w:pPr>
            <w:r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相关</w:t>
            </w:r>
            <w:r w:rsidR="00393429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技术：</w:t>
            </w:r>
            <w:r w:rsidR="00E2034F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Java , J</w:t>
            </w:r>
            <w:r w:rsidR="002A6E27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avaScript，powerDesign</w:t>
            </w:r>
            <w:r w:rsidR="00D055AB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，乐观锁</w:t>
            </w:r>
            <w:r w:rsidR="005D5F4F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等</w:t>
            </w:r>
          </w:p>
        </w:tc>
      </w:tr>
      <w:tr w:rsidR="00E2034F" w:rsidTr="0006085B">
        <w:trPr>
          <w:trHeight w:hRule="exact" w:val="3277"/>
        </w:trPr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667C" w:rsidRDefault="00D1667C" w:rsidP="00D1667C">
            <w:pPr>
              <w:widowControl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1667C" w:rsidRDefault="00D1667C" w:rsidP="00D1667C">
            <w:pPr>
              <w:widowControl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1667C" w:rsidRDefault="00D1667C" w:rsidP="00D1667C">
            <w:pPr>
              <w:widowControl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1667C" w:rsidRDefault="00D1667C" w:rsidP="00D1667C">
            <w:pPr>
              <w:widowControl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1667C" w:rsidRDefault="00D1667C" w:rsidP="00D1667C">
            <w:pPr>
              <w:widowControl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E2034F" w:rsidRDefault="00E2034F" w:rsidP="00D1667C">
            <w:pPr>
              <w:widowControl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I问财-财经搜索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 xml:space="preserve">        2015.10~2017.05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1、根据股票市场的实际情况，参与项目新需求的构建工作；</w:t>
            </w:r>
          </w:p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2、新需求开发和BUG修复；</w:t>
            </w:r>
          </w:p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3、组织回归测试、压力测试，安排QA测试，迭代新版本上线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4、配合运维、运营，查找线上突发问题，并商讨解决方案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5、老代码重构优化相关工作；</w:t>
            </w:r>
          </w:p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6、访问数据的收集与处理;</w:t>
            </w:r>
          </w:p>
          <w:p w:rsidR="00505491" w:rsidRPr="0006085B" w:rsidRDefault="00505491" w:rsidP="00E2034F">
            <w:pPr>
              <w:widowControl/>
              <w:jc w:val="left"/>
              <w:rPr>
                <w:rFonts w:ascii="微软雅黑" w:eastAsia="微软雅黑" w:hAnsi="微软雅黑"/>
                <w:b/>
                <w:noProof/>
                <w:sz w:val="18"/>
                <w:szCs w:val="18"/>
              </w:rPr>
            </w:pPr>
            <w:r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相关技术：</w:t>
            </w:r>
            <w:r w:rsidR="00EE2A8E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spring mvc , mybatis ,mysql, dubbo,</w:t>
            </w:r>
            <w:r w:rsidR="007603CB" w:rsidRPr="00E7719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 </w:t>
            </w:r>
            <w:r w:rsidR="00EE2A8E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maven</w:t>
            </w:r>
            <w:r w:rsidR="00843726" w:rsidRPr="00E7719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, </w:t>
            </w:r>
            <w:r w:rsidR="00843726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 xml:space="preserve"> junit，jmeter</w:t>
            </w:r>
            <w:r w:rsidR="00843726" w:rsidRPr="00E7719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, </w:t>
            </w:r>
            <w:r w:rsidR="00843726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 xml:space="preserve"> linux</w:t>
            </w:r>
            <w:r w:rsidR="00843726" w:rsidRPr="00E7719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, </w:t>
            </w:r>
            <w:r w:rsidR="00843726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 xml:space="preserve"> python，shell</w:t>
            </w:r>
            <w:r w:rsidR="00843726" w:rsidRPr="00E7719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, </w:t>
            </w:r>
            <w:r w:rsidR="00843726" w:rsidRPr="00E7719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设计模式</w:t>
            </w:r>
            <w:r w:rsidR="005D5F4F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等</w:t>
            </w:r>
          </w:p>
        </w:tc>
      </w:tr>
      <w:tr w:rsidR="00E2034F" w:rsidTr="00744DA9">
        <w:trPr>
          <w:trHeight w:hRule="exact" w:val="4543"/>
        </w:trPr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258FD" w:rsidRDefault="00B258FD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E2034F" w:rsidRDefault="00E2034F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银行CMS系统等相关项目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E0380" w:rsidRDefault="002E0380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E19B4" w:rsidRDefault="004E19B4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E2034F" w:rsidRDefault="00E2034F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2018.04~2019.04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2034F" w:rsidRDefault="00E2034F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1、银行现金管理系统、直销银行、银商平台等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项目后台接口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的开发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</w:t>
            </w:r>
            <w:r w:rsidR="0091709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主要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是银行二类户相关业务，如开户、充值、提现等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06085B" w:rsidRDefault="0006085B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2、银行开发</w:t>
            </w:r>
            <w:r w:rsidR="003A5F45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框架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改造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</w:t>
            </w:r>
            <w:r w:rsidR="00F72FB3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老框架只支持xml格式的报文，使用jackson改造了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银行的开发框架</w:t>
            </w:r>
            <w:r w:rsidR="00F72FB3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以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支持json格式</w:t>
            </w:r>
            <w:r w:rsidR="006F5639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的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报文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E2034F" w:rsidRDefault="006C05FB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3</w:t>
            </w:r>
            <w:r w:rsidR="00E2034F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、银行日志数据提取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</w:t>
            </w:r>
            <w:r w:rsidR="0068026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用正则表达式</w:t>
            </w:r>
            <w:r w:rsidR="00D7770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提取银行日志中的关键信息</w:t>
            </w:r>
            <w:r w:rsidR="002C30AD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，以方便业务进行分析</w:t>
            </w:r>
            <w:r w:rsidR="00E2034F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5730F8" w:rsidRDefault="005730F8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4、银行内部短信查询平台重构，老的查询平台不会分页会导致数据量大的时候会oom，所以使用分页重构了一下；</w:t>
            </w:r>
          </w:p>
          <w:p w:rsidR="00E2034F" w:rsidRDefault="005730F8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5</w:t>
            </w:r>
            <w:r w:rsidR="00E2034F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、</w:t>
            </w:r>
            <w:r w:rsidR="00CC0F3C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辅助开发</w:t>
            </w:r>
            <w:r w:rsidR="00E2034F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桌面程序开发</w:t>
            </w:r>
            <w:r w:rsidR="00246F0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。银行的开发框架较为老旧，有很多重复工作，所以做了一个辅助工具，用于减少重复劳动，提高开发效率</w:t>
            </w:r>
            <w:r w:rsidR="0006085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；</w:t>
            </w:r>
          </w:p>
          <w:p w:rsidR="0006085B" w:rsidRPr="00CF4E51" w:rsidRDefault="0006085B" w:rsidP="00E2034F">
            <w:pPr>
              <w:widowControl/>
              <w:jc w:val="left"/>
              <w:rPr>
                <w:rFonts w:ascii="微软雅黑" w:eastAsia="微软雅黑" w:hAnsi="微软雅黑"/>
                <w:b/>
                <w:noProof/>
                <w:sz w:val="18"/>
                <w:szCs w:val="18"/>
              </w:rPr>
            </w:pPr>
            <w:r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相关技术：</w:t>
            </w:r>
            <w:r w:rsidR="00744DA9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spring</w:t>
            </w:r>
            <w:r w:rsidR="00744DA9" w:rsidRPr="00C67A4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 </w:t>
            </w:r>
            <w:r w:rsidR="00744DA9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mvc，myba</w:t>
            </w:r>
            <w:r w:rsidR="00744DA9" w:rsidRPr="00C67A4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>t</w:t>
            </w:r>
            <w:r w:rsidR="00744DA9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is，</w:t>
            </w:r>
            <w:r w:rsidR="00C652B5" w:rsidRPr="00C67A4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>J</w:t>
            </w:r>
            <w:r w:rsidR="006E728A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ava</w:t>
            </w:r>
            <w:r w:rsidR="006E728A" w:rsidRPr="00C67A4A">
              <w:rPr>
                <w:rFonts w:ascii="微软雅黑" w:eastAsia="微软雅黑" w:hAnsi="微软雅黑"/>
                <w:b/>
                <w:noProof/>
                <w:color w:val="FF0000"/>
                <w:sz w:val="18"/>
                <w:szCs w:val="18"/>
              </w:rPr>
              <w:t xml:space="preserve">Script, jquery, jsp, </w:t>
            </w:r>
            <w:r w:rsidR="00860982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struts，json，正则表达式，swing</w:t>
            </w:r>
            <w:r w:rsidR="0053690B" w:rsidRPr="00C67A4A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， jxl</w:t>
            </w:r>
            <w:r w:rsidR="005D5F4F">
              <w:rPr>
                <w:rFonts w:ascii="微软雅黑" w:eastAsia="微软雅黑" w:hAnsi="微软雅黑" w:hint="eastAsia"/>
                <w:b/>
                <w:noProof/>
                <w:color w:val="FF0000"/>
                <w:sz w:val="18"/>
                <w:szCs w:val="18"/>
              </w:rPr>
              <w:t>等</w:t>
            </w:r>
          </w:p>
        </w:tc>
      </w:tr>
      <w:tr w:rsidR="00246F0B" w:rsidTr="002A63FD">
        <w:trPr>
          <w:trHeight w:hRule="exact" w:val="2410"/>
        </w:trPr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2A7" w:rsidRDefault="00F612A7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F612A7" w:rsidRDefault="00F612A7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F40F5" w:rsidRDefault="00DF40F5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F612A7" w:rsidRDefault="00F612A7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246F0B" w:rsidRDefault="006C1CF1" w:rsidP="00B258FD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数据服务平台项目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5B5A" w:rsidRDefault="00495B5A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95B5A" w:rsidRDefault="00495B5A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DF40F5" w:rsidRDefault="00DF40F5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495B5A" w:rsidRDefault="00495B5A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  <w:p w:rsidR="00246F0B" w:rsidRDefault="002A1F73" w:rsidP="00E2034F">
            <w:pPr>
              <w:widowControl/>
              <w:ind w:firstLineChars="400" w:firstLine="720"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2019.05~至今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F0B" w:rsidRDefault="000C41A2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1、</w:t>
            </w:r>
            <w:r w:rsidR="00F612A7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基于</w:t>
            </w:r>
            <w:r w:rsidR="000D08E5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dubbo</w:t>
            </w:r>
            <w:r w:rsidR="000D08E5">
              <w:rPr>
                <w:rFonts w:ascii="微软雅黑" w:eastAsia="微软雅黑" w:hAnsi="微软雅黑"/>
                <w:noProof/>
                <w:sz w:val="18"/>
                <w:szCs w:val="18"/>
              </w:rPr>
              <w:t xml:space="preserve"> </w:t>
            </w:r>
            <w:r w:rsidR="000D08E5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的电子政务通用业务平台的开发和维护。</w:t>
            </w:r>
            <w:r w:rsidR="009006C9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该项目主要功能是为公司业务部门提供通用的业务服务，如组织架构管理、菜单管理等通用业务功能；</w:t>
            </w:r>
          </w:p>
          <w:p w:rsidR="009006C9" w:rsidRDefault="009006C9" w:rsidP="00E2034F">
            <w:pPr>
              <w:widowControl/>
              <w:jc w:val="left"/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2、基于 spring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cloud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的电子政务通用业务平台的开发和维护。</w:t>
            </w:r>
            <w:r w:rsidR="00CF140B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该项目是老业务平台的重构版本，功能与老平台相似；</w:t>
            </w:r>
          </w:p>
          <w:p w:rsidR="00374663" w:rsidRPr="000F7891" w:rsidRDefault="00CF140B" w:rsidP="00E2034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noProof/>
                <w:sz w:val="18"/>
                <w:szCs w:val="18"/>
              </w:rPr>
            </w:pPr>
            <w:r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相关技术：spring</w:t>
            </w:r>
            <w:r w:rsidRPr="000F7891">
              <w:rPr>
                <w:rFonts w:ascii="微软雅黑" w:eastAsia="微软雅黑" w:hAnsi="微软雅黑"/>
                <w:b/>
                <w:bCs/>
                <w:noProof/>
                <w:color w:val="FF0000"/>
                <w:sz w:val="18"/>
                <w:szCs w:val="18"/>
              </w:rPr>
              <w:t xml:space="preserve"> </w:t>
            </w:r>
            <w:r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mvc，</w:t>
            </w:r>
            <w:r w:rsidR="0050242B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shiro，mybatis，</w:t>
            </w:r>
            <w:r w:rsidR="00374663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dubbo，spring</w:t>
            </w:r>
            <w:r w:rsidR="00374663" w:rsidRPr="000F7891">
              <w:rPr>
                <w:rFonts w:ascii="微软雅黑" w:eastAsia="微软雅黑" w:hAnsi="微软雅黑"/>
                <w:b/>
                <w:bCs/>
                <w:noProof/>
                <w:color w:val="FF0000"/>
                <w:sz w:val="18"/>
                <w:szCs w:val="18"/>
              </w:rPr>
              <w:t xml:space="preserve"> </w:t>
            </w:r>
            <w:r w:rsidR="00374663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cloud，</w:t>
            </w:r>
            <w:r w:rsidR="00DF40F5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spring</w:t>
            </w:r>
            <w:r w:rsidR="00DF40F5" w:rsidRPr="000F7891">
              <w:rPr>
                <w:rFonts w:ascii="微软雅黑" w:eastAsia="微软雅黑" w:hAnsi="微软雅黑"/>
                <w:b/>
                <w:bCs/>
                <w:noProof/>
                <w:color w:val="FF0000"/>
                <w:sz w:val="18"/>
                <w:szCs w:val="18"/>
              </w:rPr>
              <w:t xml:space="preserve"> </w:t>
            </w:r>
            <w:r w:rsidR="00DF40F5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boot，</w:t>
            </w:r>
            <w:r w:rsidR="005D5F4F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graphql</w:t>
            </w:r>
            <w:r w:rsidR="00DF40F5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，</w:t>
            </w:r>
            <w:r w:rsidR="00E12508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mysql</w:t>
            </w:r>
            <w:r w:rsidR="00A121AB" w:rsidRPr="000F7891">
              <w:rPr>
                <w:rFonts w:ascii="微软雅黑" w:eastAsia="微软雅黑" w:hAnsi="微软雅黑" w:hint="eastAsia"/>
                <w:b/>
                <w:bCs/>
                <w:noProof/>
                <w:color w:val="FF0000"/>
                <w:sz w:val="18"/>
                <w:szCs w:val="18"/>
              </w:rPr>
              <w:t>，redis</w:t>
            </w:r>
          </w:p>
        </w:tc>
      </w:tr>
    </w:tbl>
    <w:p w:rsidR="00524EC7" w:rsidRDefault="00524EC7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EB7929" w:rsidRPr="00E2034F" w:rsidRDefault="00EB7929" w:rsidP="00AF1295">
      <w:pPr>
        <w:rPr>
          <w:rFonts w:ascii="微软雅黑" w:eastAsia="微软雅黑" w:hAnsi="微软雅黑"/>
          <w:b/>
          <w:color w:val="666666"/>
          <w:sz w:val="18"/>
          <w:szCs w:val="18"/>
        </w:rPr>
      </w:pPr>
    </w:p>
    <w:sectPr w:rsidR="00EB7929" w:rsidRPr="00E2034F" w:rsidSect="003F74FA">
      <w:type w:val="continuous"/>
      <w:pgSz w:w="11906" w:h="16838"/>
      <w:pgMar w:top="720" w:right="720" w:bottom="720" w:left="720" w:header="851" w:footer="992" w:gutter="0"/>
      <w:pgNumType w:start="0"/>
      <w:cols w:num="2" w:space="425" w:equalWidth="0">
        <w:col w:w="3205" w:space="425"/>
        <w:col w:w="6835"/>
      </w:cols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BF6" w:rsidRDefault="00B05BF6" w:rsidP="00B45B65">
      <w:r>
        <w:separator/>
      </w:r>
    </w:p>
  </w:endnote>
  <w:endnote w:type="continuationSeparator" w:id="0">
    <w:p w:rsidR="00B05BF6" w:rsidRDefault="00B05BF6" w:rsidP="00B4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BF6" w:rsidRDefault="00B05BF6" w:rsidP="00B45B65">
      <w:r>
        <w:separator/>
      </w:r>
    </w:p>
  </w:footnote>
  <w:footnote w:type="continuationSeparator" w:id="0">
    <w:p w:rsidR="00B05BF6" w:rsidRDefault="00B05BF6" w:rsidP="00B4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1ECB"/>
    <w:multiLevelType w:val="hybridMultilevel"/>
    <w:tmpl w:val="F7BA2736"/>
    <w:lvl w:ilvl="0" w:tplc="C178B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72882"/>
    <w:multiLevelType w:val="hybridMultilevel"/>
    <w:tmpl w:val="EE8E82C2"/>
    <w:lvl w:ilvl="0" w:tplc="FF3414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B2DA0"/>
    <w:multiLevelType w:val="hybridMultilevel"/>
    <w:tmpl w:val="31E2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CD"/>
    <w:rsid w:val="00001F90"/>
    <w:rsid w:val="000101BA"/>
    <w:rsid w:val="00010E8A"/>
    <w:rsid w:val="00015BC6"/>
    <w:rsid w:val="00026D6B"/>
    <w:rsid w:val="00031778"/>
    <w:rsid w:val="00033B92"/>
    <w:rsid w:val="000570F7"/>
    <w:rsid w:val="0006085B"/>
    <w:rsid w:val="000913E2"/>
    <w:rsid w:val="000949C5"/>
    <w:rsid w:val="000952A1"/>
    <w:rsid w:val="000A7351"/>
    <w:rsid w:val="000A75C8"/>
    <w:rsid w:val="000C41A2"/>
    <w:rsid w:val="000D08E5"/>
    <w:rsid w:val="000F7891"/>
    <w:rsid w:val="00112EA9"/>
    <w:rsid w:val="00120AFC"/>
    <w:rsid w:val="00143B7A"/>
    <w:rsid w:val="00146A3E"/>
    <w:rsid w:val="00154F04"/>
    <w:rsid w:val="0016406E"/>
    <w:rsid w:val="001657A0"/>
    <w:rsid w:val="00171039"/>
    <w:rsid w:val="00171D73"/>
    <w:rsid w:val="001A7EF6"/>
    <w:rsid w:val="001B6C4B"/>
    <w:rsid w:val="001C1AE2"/>
    <w:rsid w:val="001D33B5"/>
    <w:rsid w:val="001E11FD"/>
    <w:rsid w:val="001F5C75"/>
    <w:rsid w:val="00212624"/>
    <w:rsid w:val="00215DBC"/>
    <w:rsid w:val="002321AA"/>
    <w:rsid w:val="00246F0B"/>
    <w:rsid w:val="002557B3"/>
    <w:rsid w:val="00257FDA"/>
    <w:rsid w:val="002627B6"/>
    <w:rsid w:val="00277325"/>
    <w:rsid w:val="00282CCB"/>
    <w:rsid w:val="0029182C"/>
    <w:rsid w:val="002966EA"/>
    <w:rsid w:val="002A02A4"/>
    <w:rsid w:val="002A1F73"/>
    <w:rsid w:val="002A63FD"/>
    <w:rsid w:val="002A6E27"/>
    <w:rsid w:val="002C30AD"/>
    <w:rsid w:val="002E01CB"/>
    <w:rsid w:val="002E0380"/>
    <w:rsid w:val="00302B5D"/>
    <w:rsid w:val="00303BA6"/>
    <w:rsid w:val="00306476"/>
    <w:rsid w:val="00307D28"/>
    <w:rsid w:val="003314D1"/>
    <w:rsid w:val="00340780"/>
    <w:rsid w:val="00374663"/>
    <w:rsid w:val="00393429"/>
    <w:rsid w:val="003A5F45"/>
    <w:rsid w:val="003C57D3"/>
    <w:rsid w:val="003C5CE8"/>
    <w:rsid w:val="003D14FB"/>
    <w:rsid w:val="003F74FA"/>
    <w:rsid w:val="00407FFE"/>
    <w:rsid w:val="00410E5C"/>
    <w:rsid w:val="00421DE2"/>
    <w:rsid w:val="00444D4F"/>
    <w:rsid w:val="004536D6"/>
    <w:rsid w:val="004625C5"/>
    <w:rsid w:val="004761FB"/>
    <w:rsid w:val="004943FD"/>
    <w:rsid w:val="00495B5A"/>
    <w:rsid w:val="004C31E3"/>
    <w:rsid w:val="004C53E6"/>
    <w:rsid w:val="004E19B4"/>
    <w:rsid w:val="0050242B"/>
    <w:rsid w:val="00502CA9"/>
    <w:rsid w:val="005031A7"/>
    <w:rsid w:val="0050533F"/>
    <w:rsid w:val="00505491"/>
    <w:rsid w:val="00524EC7"/>
    <w:rsid w:val="0053690B"/>
    <w:rsid w:val="00537CB1"/>
    <w:rsid w:val="005415DF"/>
    <w:rsid w:val="00544CD6"/>
    <w:rsid w:val="005730F8"/>
    <w:rsid w:val="005757CB"/>
    <w:rsid w:val="00582377"/>
    <w:rsid w:val="005833DF"/>
    <w:rsid w:val="0059503A"/>
    <w:rsid w:val="00595A93"/>
    <w:rsid w:val="00596AFE"/>
    <w:rsid w:val="005B25EC"/>
    <w:rsid w:val="005D4553"/>
    <w:rsid w:val="005D5F4F"/>
    <w:rsid w:val="005E5BC5"/>
    <w:rsid w:val="00634171"/>
    <w:rsid w:val="00655A94"/>
    <w:rsid w:val="00662949"/>
    <w:rsid w:val="00663B0D"/>
    <w:rsid w:val="006642D5"/>
    <w:rsid w:val="00680267"/>
    <w:rsid w:val="00682C37"/>
    <w:rsid w:val="006861A6"/>
    <w:rsid w:val="0069000C"/>
    <w:rsid w:val="00691405"/>
    <w:rsid w:val="006B38D7"/>
    <w:rsid w:val="006C05FB"/>
    <w:rsid w:val="006C1CF1"/>
    <w:rsid w:val="006C1EC6"/>
    <w:rsid w:val="006D0755"/>
    <w:rsid w:val="006D4046"/>
    <w:rsid w:val="006E728A"/>
    <w:rsid w:val="006F5639"/>
    <w:rsid w:val="00710B57"/>
    <w:rsid w:val="00712878"/>
    <w:rsid w:val="007374CD"/>
    <w:rsid w:val="00744DA9"/>
    <w:rsid w:val="00754ED8"/>
    <w:rsid w:val="007603CB"/>
    <w:rsid w:val="007651FA"/>
    <w:rsid w:val="00783E9C"/>
    <w:rsid w:val="00791FA4"/>
    <w:rsid w:val="007D0129"/>
    <w:rsid w:val="007D3A8B"/>
    <w:rsid w:val="007D66BA"/>
    <w:rsid w:val="007E28C2"/>
    <w:rsid w:val="007F3E22"/>
    <w:rsid w:val="00806842"/>
    <w:rsid w:val="00823A0E"/>
    <w:rsid w:val="00827956"/>
    <w:rsid w:val="00842ED3"/>
    <w:rsid w:val="00843726"/>
    <w:rsid w:val="00860982"/>
    <w:rsid w:val="00870255"/>
    <w:rsid w:val="00880319"/>
    <w:rsid w:val="008B61CC"/>
    <w:rsid w:val="008F086F"/>
    <w:rsid w:val="008F6B5E"/>
    <w:rsid w:val="009006C9"/>
    <w:rsid w:val="00917091"/>
    <w:rsid w:val="00947185"/>
    <w:rsid w:val="009571EB"/>
    <w:rsid w:val="00957250"/>
    <w:rsid w:val="009663C7"/>
    <w:rsid w:val="00966431"/>
    <w:rsid w:val="009879A1"/>
    <w:rsid w:val="00997FAF"/>
    <w:rsid w:val="009A3F51"/>
    <w:rsid w:val="009B2341"/>
    <w:rsid w:val="009F7203"/>
    <w:rsid w:val="00A121AB"/>
    <w:rsid w:val="00A274F6"/>
    <w:rsid w:val="00A5596F"/>
    <w:rsid w:val="00A964FF"/>
    <w:rsid w:val="00AC16D3"/>
    <w:rsid w:val="00AC5CF4"/>
    <w:rsid w:val="00AC7A74"/>
    <w:rsid w:val="00AD15A7"/>
    <w:rsid w:val="00AD195E"/>
    <w:rsid w:val="00AD1F54"/>
    <w:rsid w:val="00AD616C"/>
    <w:rsid w:val="00AE0B41"/>
    <w:rsid w:val="00AF1295"/>
    <w:rsid w:val="00AF340D"/>
    <w:rsid w:val="00B05BF6"/>
    <w:rsid w:val="00B118CC"/>
    <w:rsid w:val="00B258FD"/>
    <w:rsid w:val="00B45B65"/>
    <w:rsid w:val="00B64767"/>
    <w:rsid w:val="00B66BB7"/>
    <w:rsid w:val="00B7179B"/>
    <w:rsid w:val="00BC0149"/>
    <w:rsid w:val="00BC45C6"/>
    <w:rsid w:val="00BE7A0B"/>
    <w:rsid w:val="00BE7DF8"/>
    <w:rsid w:val="00BF5900"/>
    <w:rsid w:val="00BF71A5"/>
    <w:rsid w:val="00C1569A"/>
    <w:rsid w:val="00C33B51"/>
    <w:rsid w:val="00C342AD"/>
    <w:rsid w:val="00C45EA4"/>
    <w:rsid w:val="00C47F53"/>
    <w:rsid w:val="00C64927"/>
    <w:rsid w:val="00C652B5"/>
    <w:rsid w:val="00C67248"/>
    <w:rsid w:val="00C67A4A"/>
    <w:rsid w:val="00C80EFE"/>
    <w:rsid w:val="00CB4121"/>
    <w:rsid w:val="00CC0F3C"/>
    <w:rsid w:val="00CD54A9"/>
    <w:rsid w:val="00CE1556"/>
    <w:rsid w:val="00CF0531"/>
    <w:rsid w:val="00CF140B"/>
    <w:rsid w:val="00CF4E51"/>
    <w:rsid w:val="00D055AB"/>
    <w:rsid w:val="00D064CF"/>
    <w:rsid w:val="00D156F3"/>
    <w:rsid w:val="00D1667C"/>
    <w:rsid w:val="00D23919"/>
    <w:rsid w:val="00D40257"/>
    <w:rsid w:val="00D65754"/>
    <w:rsid w:val="00D77707"/>
    <w:rsid w:val="00D95E13"/>
    <w:rsid w:val="00DA6910"/>
    <w:rsid w:val="00DB4C45"/>
    <w:rsid w:val="00DB60DB"/>
    <w:rsid w:val="00DC6676"/>
    <w:rsid w:val="00DC7018"/>
    <w:rsid w:val="00DE5000"/>
    <w:rsid w:val="00DF40F5"/>
    <w:rsid w:val="00DF552D"/>
    <w:rsid w:val="00E12508"/>
    <w:rsid w:val="00E2034F"/>
    <w:rsid w:val="00E411E9"/>
    <w:rsid w:val="00E42847"/>
    <w:rsid w:val="00E56D76"/>
    <w:rsid w:val="00E6459D"/>
    <w:rsid w:val="00E6666B"/>
    <w:rsid w:val="00E765F2"/>
    <w:rsid w:val="00E7719A"/>
    <w:rsid w:val="00E91193"/>
    <w:rsid w:val="00EB3A9A"/>
    <w:rsid w:val="00EB73CC"/>
    <w:rsid w:val="00EB7929"/>
    <w:rsid w:val="00EC69EC"/>
    <w:rsid w:val="00EE2A8E"/>
    <w:rsid w:val="00EF29E6"/>
    <w:rsid w:val="00F31E51"/>
    <w:rsid w:val="00F3420E"/>
    <w:rsid w:val="00F41517"/>
    <w:rsid w:val="00F449D1"/>
    <w:rsid w:val="00F45490"/>
    <w:rsid w:val="00F4701C"/>
    <w:rsid w:val="00F612A7"/>
    <w:rsid w:val="00F72FB3"/>
    <w:rsid w:val="00F81EFF"/>
    <w:rsid w:val="00FC1DD2"/>
    <w:rsid w:val="00FD51AF"/>
    <w:rsid w:val="00FF29A6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A507"/>
  <w15:chartTrackingRefBased/>
  <w15:docId w15:val="{2880DD7D-9781-4DC6-AA1F-111BF449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B65"/>
    <w:rPr>
      <w:sz w:val="18"/>
      <w:szCs w:val="18"/>
    </w:rPr>
  </w:style>
  <w:style w:type="table" w:styleId="a7">
    <w:name w:val="Table Grid"/>
    <w:basedOn w:val="a1"/>
    <w:uiPriority w:val="39"/>
    <w:rsid w:val="00D23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03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57D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82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844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478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1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141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91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261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96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364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63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anminghqu@outlook.com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hanminghqu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&#24212;&#23626;&#22823;&#23398;&#27605;&#19994;&#29983;&#23653;&#21382;(&#25554;&#20837;&#23553;&#38754;)(2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7C3B4-C97D-468D-BBE9-3FFB284AF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293BF-2827-4BA0-94C2-8BF5A30C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应届大学毕业生履历(插入封面)(2).dotx</Template>
  <TotalTime>820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应届大学毕业生履历(插入封面)</dc:title>
  <dc:subject/>
  <dc:creator>Paul Han</dc:creator>
  <cp:keywords/>
  <dc:description/>
  <cp:lastModifiedBy>Han Paul</cp:lastModifiedBy>
  <cp:revision>438</cp:revision>
  <dcterms:created xsi:type="dcterms:W3CDTF">2018-03-02T10:11:00Z</dcterms:created>
  <dcterms:modified xsi:type="dcterms:W3CDTF">2020-04-17T15:18:00Z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TC043308649991</vt:lpwstr>
  </property>
</Properties>
</file>